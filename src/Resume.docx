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1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90"/>
      </w:tblGrid>
      <w:tr w:rsidR="00692703" w:rsidRPr="00CF1A49" w14:paraId="51BEC07F" w14:textId="77777777" w:rsidTr="00353E99">
        <w:trPr>
          <w:trHeight w:hRule="exact" w:val="2160"/>
        </w:trPr>
        <w:tc>
          <w:tcPr>
            <w:tcW w:w="9390" w:type="dxa"/>
            <w:tcMar>
              <w:top w:w="0" w:type="dxa"/>
              <w:bottom w:w="0" w:type="dxa"/>
            </w:tcMar>
          </w:tcPr>
          <w:p w14:paraId="5FE5FD5B" w14:textId="77777777" w:rsidR="00692703" w:rsidRPr="00CF1A49" w:rsidRDefault="009D1670" w:rsidP="00913946">
            <w:pPr>
              <w:pStyle w:val="Title"/>
            </w:pPr>
            <w:r>
              <w:t>Carrie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Thomas</w:t>
            </w:r>
          </w:p>
          <w:p w14:paraId="111B879F" w14:textId="608E1D09" w:rsidR="00241CB0" w:rsidRDefault="00692703" w:rsidP="003A376B">
            <w:pPr>
              <w:pStyle w:val="ContactInfo"/>
              <w:contextualSpacing w:val="0"/>
            </w:pPr>
            <w:r w:rsidRPr="00CF1A49">
              <w:t xml:space="preserve"> </w:t>
            </w:r>
            <w:r w:rsidR="003A376B">
              <w:t>702 S Monroe Ave</w:t>
            </w:r>
          </w:p>
          <w:p w14:paraId="46FCC5C6" w14:textId="5C7548F6" w:rsidR="003A376B" w:rsidRDefault="003A376B" w:rsidP="003A376B">
            <w:pPr>
              <w:pStyle w:val="ContactInfo"/>
              <w:contextualSpacing w:val="0"/>
            </w:pPr>
            <w:r>
              <w:t>Green Bay, WI 54301</w:t>
            </w:r>
          </w:p>
          <w:p w14:paraId="153570D7" w14:textId="6153BAD6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9D1670">
              <w:t>920-265-7498</w:t>
            </w:r>
          </w:p>
          <w:p w14:paraId="3E36A758" w14:textId="77777777" w:rsidR="00692703" w:rsidRPr="00CF1A49" w:rsidRDefault="009D1670" w:rsidP="00913946">
            <w:pPr>
              <w:pStyle w:val="ContactInfoEmphasis"/>
              <w:contextualSpacing w:val="0"/>
            </w:pPr>
            <w:r>
              <w:t>Cmthomas289@gmail.com</w:t>
            </w:r>
            <w:r w:rsidR="00692703" w:rsidRPr="00CF1A49">
              <w:t xml:space="preserve"> </w:t>
            </w:r>
          </w:p>
        </w:tc>
      </w:tr>
      <w:tr w:rsidR="009571D8" w:rsidRPr="00CF1A49" w14:paraId="7466DD57" w14:textId="77777777" w:rsidTr="004E3687">
        <w:trPr>
          <w:trHeight w:val="769"/>
        </w:trPr>
        <w:tc>
          <w:tcPr>
            <w:tcW w:w="9390" w:type="dxa"/>
            <w:tcMar>
              <w:top w:w="432" w:type="dxa"/>
            </w:tcMar>
          </w:tcPr>
          <w:p w14:paraId="1DEBA6B3" w14:textId="1E4F63DE" w:rsidR="001755A8" w:rsidRPr="00CF1A49" w:rsidRDefault="009D1670" w:rsidP="004E3687">
            <w:pPr>
              <w:contextualSpacing w:val="0"/>
            </w:pPr>
            <w:r>
              <w:t xml:space="preserve">Outgoing and energetic </w:t>
            </w:r>
            <w:r w:rsidR="007A6142">
              <w:t>worker</w:t>
            </w:r>
            <w:r>
              <w:t xml:space="preserve"> with </w:t>
            </w:r>
            <w:r w:rsidR="003E6164">
              <w:t xml:space="preserve">creative </w:t>
            </w:r>
            <w:r w:rsidR="000806BA">
              <w:t>problem-solving</w:t>
            </w:r>
            <w:r w:rsidR="003E6164">
              <w:t xml:space="preserve"> skills</w:t>
            </w:r>
            <w:r>
              <w:t xml:space="preserve">. Adept </w:t>
            </w:r>
            <w:r w:rsidR="004E3687">
              <w:t>in</w:t>
            </w:r>
            <w:r>
              <w:t xml:space="preserve"> handling stressful and </w:t>
            </w:r>
            <w:r w:rsidR="00A41C2F">
              <w:t xml:space="preserve">complex situations with respect and </w:t>
            </w:r>
            <w:r w:rsidR="000806BA">
              <w:t>attention to d</w:t>
            </w:r>
            <w:r w:rsidR="002F422D">
              <w:t>etail</w:t>
            </w:r>
            <w:r w:rsidR="00A41C2F">
              <w:t xml:space="preserve">. </w:t>
            </w:r>
            <w:r>
              <w:t xml:space="preserve"> Strong multitasker who thrives in fast paced working environment.</w:t>
            </w:r>
            <w:r w:rsidR="008C111E">
              <w:t xml:space="preserve"> </w:t>
            </w:r>
            <w:r w:rsidR="007A6142">
              <w:t xml:space="preserve">Enjoy learning and asking questions to know as much as </w:t>
            </w:r>
            <w:r w:rsidR="004E3687">
              <w:t>possible about the</w:t>
            </w:r>
            <w:r w:rsidR="007A6142">
              <w:t xml:space="preserve"> job.</w:t>
            </w:r>
          </w:p>
        </w:tc>
      </w:tr>
    </w:tbl>
    <w:p w14:paraId="29465B47" w14:textId="77777777" w:rsidR="004E01EB" w:rsidRPr="00CF1A49" w:rsidRDefault="0032759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D00E00CEF064E109AEE19D2009E446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BC9ED79" w14:textId="77777777" w:rsidTr="004E3687">
        <w:tc>
          <w:tcPr>
            <w:tcW w:w="9290" w:type="dxa"/>
          </w:tcPr>
          <w:p w14:paraId="7F4B0AA5" w14:textId="787D75B8" w:rsidR="00EA2EAE" w:rsidRPr="00CF1A49" w:rsidRDefault="00EA2EAE" w:rsidP="00EA2EAE">
            <w:pPr>
              <w:pStyle w:val="Heading3"/>
              <w:contextualSpacing w:val="0"/>
              <w:outlineLvl w:val="2"/>
            </w:pPr>
            <w:r>
              <w:t xml:space="preserve">03/2021 </w:t>
            </w:r>
            <w:r w:rsidRPr="00CF1A49">
              <w:t xml:space="preserve">– </w:t>
            </w:r>
            <w:r>
              <w:t>present</w:t>
            </w:r>
          </w:p>
          <w:p w14:paraId="7CE454DF" w14:textId="2340361B" w:rsidR="00EA2EAE" w:rsidRDefault="00580508" w:rsidP="00EA2EA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assembler helper</w:t>
            </w:r>
            <w:r w:rsidR="00EA2EAE" w:rsidRPr="00CF1A49">
              <w:t>,</w:t>
            </w:r>
            <w:r w:rsidR="00EA2EAE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national assemblers</w:t>
            </w:r>
            <w:r w:rsidR="00EA2EAE">
              <w:rPr>
                <w:rStyle w:val="SubtleReference"/>
              </w:rPr>
              <w:t xml:space="preserve">       </w:t>
            </w:r>
            <w:r>
              <w:rPr>
                <w:rStyle w:val="SubtleReference"/>
              </w:rPr>
              <w:t xml:space="preserve">     </w:t>
            </w:r>
            <w:r w:rsidR="00EA2EAE">
              <w:rPr>
                <w:rStyle w:val="SubtleReference"/>
              </w:rPr>
              <w:t xml:space="preserve">    </w:t>
            </w:r>
            <w:r>
              <w:rPr>
                <w:rStyle w:val="SubtleReference"/>
              </w:rPr>
              <w:t>sean brace 920-619-7326</w:t>
            </w:r>
          </w:p>
          <w:p w14:paraId="53BB9D9B" w14:textId="450EA759" w:rsidR="00580508" w:rsidRDefault="00580508" w:rsidP="00580508">
            <w:pPr>
              <w:pStyle w:val="ListParagraph"/>
              <w:numPr>
                <w:ilvl w:val="0"/>
                <w:numId w:val="29"/>
              </w:numPr>
            </w:pPr>
            <w:r>
              <w:t xml:space="preserve">Assist in assembly of peddle bikes, grills, snowblowers </w:t>
            </w:r>
            <w:r w:rsidR="00835E00">
              <w:t>etc.</w:t>
            </w:r>
            <w:r>
              <w:t xml:space="preserve"> for retail stores</w:t>
            </w:r>
          </w:p>
          <w:p w14:paraId="5E36DE51" w14:textId="42D33FA9" w:rsidR="00835E00" w:rsidRDefault="00835E00" w:rsidP="00580508">
            <w:pPr>
              <w:pStyle w:val="ListParagraph"/>
              <w:numPr>
                <w:ilvl w:val="0"/>
                <w:numId w:val="29"/>
              </w:numPr>
            </w:pPr>
            <w:r>
              <w:t>Quality check product before moving to display</w:t>
            </w:r>
          </w:p>
          <w:p w14:paraId="4E237F30" w14:textId="07307DCB" w:rsidR="00835E00" w:rsidRDefault="00835E00" w:rsidP="00580508">
            <w:pPr>
              <w:pStyle w:val="ListParagraph"/>
              <w:numPr>
                <w:ilvl w:val="0"/>
                <w:numId w:val="29"/>
              </w:numPr>
            </w:pPr>
            <w:r>
              <w:t>Inspect return product for defects</w:t>
            </w:r>
          </w:p>
          <w:p w14:paraId="6A568991" w14:textId="058B748E" w:rsidR="00835E00" w:rsidRPr="00580508" w:rsidRDefault="00835E00" w:rsidP="00580508">
            <w:pPr>
              <w:pStyle w:val="ListParagraph"/>
              <w:numPr>
                <w:ilvl w:val="0"/>
                <w:numId w:val="29"/>
              </w:numPr>
            </w:pPr>
            <w:r>
              <w:t>Assist in take down and set up of general tools and work area</w:t>
            </w:r>
          </w:p>
          <w:p w14:paraId="39C4054B" w14:textId="77777777" w:rsidR="00580508" w:rsidRDefault="00580508" w:rsidP="0080286E">
            <w:pPr>
              <w:pStyle w:val="Heading3"/>
              <w:contextualSpacing w:val="0"/>
              <w:outlineLvl w:val="2"/>
            </w:pPr>
          </w:p>
          <w:p w14:paraId="7ED16C60" w14:textId="75EA16C9" w:rsidR="0080286E" w:rsidRPr="00CF1A49" w:rsidRDefault="0080286E" w:rsidP="0080286E">
            <w:pPr>
              <w:pStyle w:val="Heading3"/>
              <w:contextualSpacing w:val="0"/>
              <w:outlineLvl w:val="2"/>
            </w:pPr>
            <w:r>
              <w:t xml:space="preserve">08/2020 </w:t>
            </w:r>
            <w:r w:rsidRPr="00CF1A49">
              <w:t xml:space="preserve">– </w:t>
            </w:r>
            <w:r>
              <w:t>08/2021</w:t>
            </w:r>
          </w:p>
          <w:p w14:paraId="26B73AB6" w14:textId="7168800C" w:rsidR="0080286E" w:rsidRDefault="0080286E" w:rsidP="0080286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Rural Carrier assistant</w:t>
            </w:r>
            <w:r w:rsidRPr="00CF1A49">
              <w:t>,</w:t>
            </w:r>
            <w:r>
              <w:rPr>
                <w:rStyle w:val="SubtleReference"/>
              </w:rPr>
              <w:t xml:space="preserve"> USPS                         </w:t>
            </w:r>
            <w:r w:rsidR="00EA2EAE">
              <w:rPr>
                <w:rStyle w:val="SubtleReference"/>
              </w:rPr>
              <w:t xml:space="preserve">     </w:t>
            </w:r>
            <w:r>
              <w:rPr>
                <w:rStyle w:val="SubtleReference"/>
              </w:rPr>
              <w:t xml:space="preserve">  </w:t>
            </w:r>
            <w:r w:rsidR="0058050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 xml:space="preserve"> </w:t>
            </w:r>
            <w:r w:rsidR="00EA2EAE">
              <w:rPr>
                <w:rStyle w:val="SubtleReference"/>
              </w:rPr>
              <w:t>TIMMER BOEX 920-544-7639</w:t>
            </w:r>
          </w:p>
          <w:p w14:paraId="5DCBD3EF" w14:textId="5B9FED81" w:rsidR="00EA2EAE" w:rsidRDefault="00EA2EAE" w:rsidP="00EA2EAE">
            <w:pPr>
              <w:pStyle w:val="ContactInfo"/>
              <w:numPr>
                <w:ilvl w:val="0"/>
                <w:numId w:val="27"/>
              </w:numPr>
              <w:jc w:val="left"/>
            </w:pPr>
            <w:r>
              <w:t>Obtain signed receipts for registered, certified, and insured mail; collect associated charges; and complete any necessary paperwork.</w:t>
            </w:r>
          </w:p>
          <w:p w14:paraId="21675FE9" w14:textId="62863631" w:rsidR="00EA2EAE" w:rsidRDefault="00EA2EAE" w:rsidP="00EA2EAE">
            <w:pPr>
              <w:pStyle w:val="ContactInfo"/>
              <w:numPr>
                <w:ilvl w:val="0"/>
                <w:numId w:val="27"/>
              </w:numPr>
              <w:jc w:val="left"/>
            </w:pPr>
            <w:r>
              <w:t>Leave notice for undeliverable parcels</w:t>
            </w:r>
          </w:p>
          <w:p w14:paraId="51D9D6AF" w14:textId="3FAA2EBE" w:rsidR="00EA2EAE" w:rsidRDefault="00EA2EAE" w:rsidP="00EA2EAE">
            <w:pPr>
              <w:pStyle w:val="ContactInfo"/>
              <w:numPr>
                <w:ilvl w:val="0"/>
                <w:numId w:val="27"/>
              </w:numPr>
              <w:jc w:val="lef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Record address changes and redirect forwarded mail</w:t>
            </w:r>
          </w:p>
          <w:p w14:paraId="649F7FD3" w14:textId="796A1715" w:rsidR="00EA2EAE" w:rsidRDefault="00EA2EAE" w:rsidP="00EA2EAE">
            <w:pPr>
              <w:pStyle w:val="ContactInfo"/>
              <w:numPr>
                <w:ilvl w:val="0"/>
                <w:numId w:val="27"/>
              </w:numPr>
              <w:jc w:val="lef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Handle registered, certified, and cash-on-delivery mail according to legal requirements</w:t>
            </w:r>
          </w:p>
          <w:p w14:paraId="72ABB44A" w14:textId="255FE9FC" w:rsidR="00EA2EAE" w:rsidRDefault="00EA2EAE" w:rsidP="00EA2EAE">
            <w:pPr>
              <w:pStyle w:val="ContactInfo"/>
              <w:numPr>
                <w:ilvl w:val="0"/>
                <w:numId w:val="27"/>
              </w:numPr>
              <w:jc w:val="lef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Prepare, bundle and deliver mail according to address sequence in a timely manner</w:t>
            </w:r>
          </w:p>
          <w:p w14:paraId="6BA022FD" w14:textId="718F81F6" w:rsidR="00EA2EAE" w:rsidRPr="00EA2EAE" w:rsidRDefault="00EA2EAE" w:rsidP="00EA2EAE">
            <w:pPr>
              <w:pStyle w:val="ContactInfo"/>
              <w:numPr>
                <w:ilvl w:val="0"/>
                <w:numId w:val="27"/>
              </w:numPr>
              <w:jc w:val="left"/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Follow all traffic laws while delivering</w:t>
            </w:r>
          </w:p>
          <w:p w14:paraId="76151DED" w14:textId="77777777" w:rsidR="0080286E" w:rsidRDefault="0080286E" w:rsidP="00D4725E">
            <w:pPr>
              <w:pStyle w:val="Heading3"/>
              <w:contextualSpacing w:val="0"/>
              <w:outlineLvl w:val="2"/>
            </w:pPr>
          </w:p>
          <w:p w14:paraId="62CDE723" w14:textId="7BF993BC" w:rsidR="00D4725E" w:rsidRPr="00CF1A49" w:rsidRDefault="000806BA" w:rsidP="00D4725E">
            <w:pPr>
              <w:pStyle w:val="Heading3"/>
              <w:contextualSpacing w:val="0"/>
              <w:outlineLvl w:val="2"/>
            </w:pPr>
            <w:r>
              <w:t>04/2019</w:t>
            </w:r>
            <w:r w:rsidR="0080286E">
              <w:t xml:space="preserve"> </w:t>
            </w:r>
            <w:r w:rsidR="00D4725E" w:rsidRPr="00CF1A49">
              <w:t xml:space="preserve">– </w:t>
            </w:r>
            <w:r>
              <w:t>08/2020</w:t>
            </w:r>
          </w:p>
          <w:p w14:paraId="10291C6F" w14:textId="794C34C4" w:rsidR="00D4725E" w:rsidRPr="00CF1A49" w:rsidRDefault="000806BA" w:rsidP="00D4725E">
            <w:pPr>
              <w:pStyle w:val="Heading2"/>
              <w:contextualSpacing w:val="0"/>
              <w:outlineLvl w:val="1"/>
            </w:pPr>
            <w:r>
              <w:t>Sales specialist</w:t>
            </w:r>
            <w:r w:rsidR="00D4725E" w:rsidRPr="00CF1A49">
              <w:t>,</w:t>
            </w:r>
            <w:r w:rsidR="00D4725E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S</w:t>
            </w:r>
            <w:r w:rsidR="000A6E29">
              <w:rPr>
                <w:rStyle w:val="SubtleReference"/>
              </w:rPr>
              <w:t>pectrum communications</w:t>
            </w:r>
            <w:r w:rsidR="00D4725E">
              <w:rPr>
                <w:rStyle w:val="SubtleReference"/>
              </w:rPr>
              <w:t xml:space="preserve">         </w:t>
            </w:r>
            <w:r w:rsidR="000A6E29">
              <w:rPr>
                <w:rStyle w:val="SubtleReference"/>
              </w:rPr>
              <w:t>Jose rios</w:t>
            </w:r>
            <w:r w:rsidR="00D4725E">
              <w:rPr>
                <w:rStyle w:val="SubtleReference"/>
              </w:rPr>
              <w:t xml:space="preserve">  </w:t>
            </w:r>
            <w:r w:rsidR="000A6E29">
              <w:rPr>
                <w:rStyle w:val="SubtleReference"/>
              </w:rPr>
              <w:t xml:space="preserve"> </w:t>
            </w:r>
            <w:r w:rsidR="00D4725E">
              <w:rPr>
                <w:rStyle w:val="SubtleReference"/>
              </w:rPr>
              <w:t xml:space="preserve"> </w:t>
            </w:r>
            <w:r w:rsidR="000A6E29">
              <w:rPr>
                <w:rStyle w:val="SubtleReference"/>
              </w:rPr>
              <w:t>414-803-4733</w:t>
            </w:r>
          </w:p>
          <w:p w14:paraId="62587242" w14:textId="478260EE" w:rsidR="00D403A9" w:rsidRDefault="00D403A9" w:rsidP="00D403A9">
            <w:pPr>
              <w:pStyle w:val="ContactInfo"/>
              <w:numPr>
                <w:ilvl w:val="0"/>
                <w:numId w:val="22"/>
              </w:numPr>
              <w:jc w:val="left"/>
            </w:pPr>
            <w:r>
              <w:t>Create daily break schedule</w:t>
            </w:r>
          </w:p>
          <w:p w14:paraId="6FCD5264" w14:textId="6FC66C32" w:rsidR="00D403A9" w:rsidRDefault="00D403A9" w:rsidP="00D403A9">
            <w:pPr>
              <w:pStyle w:val="ContactInfo"/>
              <w:numPr>
                <w:ilvl w:val="0"/>
                <w:numId w:val="22"/>
              </w:numPr>
              <w:jc w:val="left"/>
            </w:pPr>
            <w:r>
              <w:t>Organize, count and order store inventory</w:t>
            </w:r>
          </w:p>
          <w:p w14:paraId="2A31B5CC" w14:textId="2DBBB00F" w:rsidR="00D403A9" w:rsidRDefault="00D403A9" w:rsidP="00D403A9">
            <w:pPr>
              <w:pStyle w:val="ContactInfo"/>
              <w:numPr>
                <w:ilvl w:val="0"/>
                <w:numId w:val="22"/>
              </w:numPr>
              <w:jc w:val="left"/>
            </w:pPr>
            <w:r>
              <w:t>Demonstrate internet, cable and phone services based on customers’ needs</w:t>
            </w:r>
          </w:p>
          <w:p w14:paraId="212C5450" w14:textId="2140E41C" w:rsidR="00D403A9" w:rsidRDefault="00D403A9" w:rsidP="00D403A9">
            <w:pPr>
              <w:pStyle w:val="ContactInfo"/>
              <w:numPr>
                <w:ilvl w:val="0"/>
                <w:numId w:val="22"/>
              </w:numPr>
              <w:jc w:val="left"/>
            </w:pPr>
            <w:r>
              <w:t>Process customer orders in a timely manner</w:t>
            </w:r>
          </w:p>
          <w:p w14:paraId="31D49FF6" w14:textId="2A90F57B" w:rsidR="00D403A9" w:rsidRPr="00D403A9" w:rsidRDefault="0080286E" w:rsidP="00D403A9">
            <w:pPr>
              <w:pStyle w:val="ContactInfo"/>
              <w:numPr>
                <w:ilvl w:val="0"/>
                <w:numId w:val="22"/>
              </w:numPr>
              <w:jc w:val="left"/>
            </w:pPr>
            <w:r>
              <w:t>Set up and manage</w:t>
            </w:r>
            <w:r w:rsidR="00D403A9">
              <w:t xml:space="preserve"> customer account</w:t>
            </w:r>
          </w:p>
          <w:p w14:paraId="46D30033" w14:textId="77777777" w:rsidR="00D4725E" w:rsidRDefault="00D4725E" w:rsidP="001D0BF1">
            <w:pPr>
              <w:pStyle w:val="Heading3"/>
              <w:contextualSpacing w:val="0"/>
              <w:outlineLvl w:val="2"/>
            </w:pPr>
          </w:p>
          <w:p w14:paraId="0B287243" w14:textId="25A85BB5" w:rsidR="001D0BF1" w:rsidRPr="00CF1A49" w:rsidRDefault="00DE3AC0" w:rsidP="001D0BF1">
            <w:pPr>
              <w:pStyle w:val="Heading3"/>
              <w:contextualSpacing w:val="0"/>
              <w:outlineLvl w:val="2"/>
            </w:pPr>
            <w:r>
              <w:t>11/2017</w:t>
            </w:r>
            <w:r w:rsidR="001D0BF1" w:rsidRPr="00CF1A49">
              <w:t xml:space="preserve"> – </w:t>
            </w:r>
            <w:r w:rsidR="00D4725E">
              <w:t>03/2019</w:t>
            </w:r>
          </w:p>
          <w:p w14:paraId="29B4220C" w14:textId="02A0A56E" w:rsidR="001D0BF1" w:rsidRPr="00CF1A49" w:rsidRDefault="00DE3AC0" w:rsidP="001D0BF1">
            <w:pPr>
              <w:pStyle w:val="Heading2"/>
              <w:contextualSpacing w:val="0"/>
              <w:outlineLvl w:val="1"/>
            </w:pPr>
            <w:r>
              <w:t>bartender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otter creek sports bar</w:t>
            </w:r>
            <w:r w:rsidR="00E01CDB">
              <w:rPr>
                <w:rStyle w:val="SubtleReference"/>
              </w:rPr>
              <w:t xml:space="preserve">     </w:t>
            </w:r>
            <w:r w:rsidR="004E3687">
              <w:rPr>
                <w:rStyle w:val="SubtleReference"/>
              </w:rPr>
              <w:t xml:space="preserve">                  </w:t>
            </w:r>
            <w:r w:rsidR="00E01CDB">
              <w:rPr>
                <w:rStyle w:val="SubtleReference"/>
              </w:rPr>
              <w:t>judy suprise   920-779-6869</w:t>
            </w:r>
          </w:p>
          <w:p w14:paraId="7E8AF88D" w14:textId="79131AA5" w:rsidR="001E3120" w:rsidRDefault="00DE3AC0" w:rsidP="00DE3AC0">
            <w:pPr>
              <w:pStyle w:val="ListParagraph"/>
              <w:numPr>
                <w:ilvl w:val="0"/>
                <w:numId w:val="14"/>
              </w:numPr>
            </w:pPr>
            <w:r>
              <w:t>Respo</w:t>
            </w:r>
            <w:r w:rsidR="004E3687">
              <w:t>nsibly prepare and serve drinks</w:t>
            </w:r>
          </w:p>
          <w:p w14:paraId="346E4364" w14:textId="77777777" w:rsidR="00DE3AC0" w:rsidRDefault="00DE3AC0" w:rsidP="00DE3AC0">
            <w:pPr>
              <w:pStyle w:val="ListParagraph"/>
              <w:numPr>
                <w:ilvl w:val="0"/>
                <w:numId w:val="14"/>
              </w:numPr>
            </w:pPr>
            <w:r>
              <w:t>Operating cash register and credit card machines</w:t>
            </w:r>
          </w:p>
          <w:p w14:paraId="051C2B13" w14:textId="77777777" w:rsidR="00DE3AC0" w:rsidRDefault="00DE3AC0" w:rsidP="00DE3AC0">
            <w:pPr>
              <w:pStyle w:val="ListParagraph"/>
              <w:numPr>
                <w:ilvl w:val="0"/>
                <w:numId w:val="14"/>
              </w:numPr>
            </w:pPr>
            <w:r>
              <w:t>Stocking supplies</w:t>
            </w:r>
          </w:p>
          <w:p w14:paraId="24AD1FEB" w14:textId="77777777" w:rsidR="00DE3AC0" w:rsidRDefault="00DE3AC0" w:rsidP="00DE3AC0">
            <w:pPr>
              <w:pStyle w:val="ListParagraph"/>
              <w:numPr>
                <w:ilvl w:val="0"/>
                <w:numId w:val="14"/>
              </w:numPr>
            </w:pPr>
            <w:r>
              <w:t>Cleaning and sanitizing work area and equipment</w:t>
            </w:r>
          </w:p>
          <w:p w14:paraId="20AE2DB3" w14:textId="77777777" w:rsidR="00DE3AC0" w:rsidRDefault="00DE3AC0" w:rsidP="00DE3AC0">
            <w:pPr>
              <w:pStyle w:val="ListParagraph"/>
              <w:numPr>
                <w:ilvl w:val="0"/>
                <w:numId w:val="14"/>
              </w:numPr>
            </w:pPr>
            <w:r>
              <w:t>Receiving and delivering food orders</w:t>
            </w:r>
          </w:p>
          <w:p w14:paraId="7A80C68B" w14:textId="77777777" w:rsidR="00A9435F" w:rsidRDefault="00A9435F" w:rsidP="00DE3AC0">
            <w:pPr>
              <w:ind w:left="360"/>
            </w:pPr>
          </w:p>
          <w:p w14:paraId="6A18415E" w14:textId="2236D451" w:rsidR="00A9435F" w:rsidRPr="00CF1A49" w:rsidRDefault="00A9435F" w:rsidP="00A9435F">
            <w:pPr>
              <w:pStyle w:val="Heading3"/>
              <w:contextualSpacing w:val="0"/>
              <w:outlineLvl w:val="2"/>
            </w:pPr>
            <w:r>
              <w:t>06/2017</w:t>
            </w:r>
            <w:r w:rsidRPr="00CF1A49">
              <w:t xml:space="preserve">– </w:t>
            </w:r>
            <w:r>
              <w:t>11/2018</w:t>
            </w:r>
          </w:p>
          <w:p w14:paraId="3F909A66" w14:textId="4C2D3105" w:rsidR="00A9435F" w:rsidRPr="00CF1A49" w:rsidRDefault="00A9435F" w:rsidP="00A9435F">
            <w:pPr>
              <w:pStyle w:val="Heading2"/>
              <w:contextualSpacing w:val="0"/>
              <w:outlineLvl w:val="1"/>
            </w:pPr>
            <w:r>
              <w:t>pulper assist</w:t>
            </w:r>
            <w:r w:rsidRPr="00CF1A49">
              <w:t xml:space="preserve">, </w:t>
            </w:r>
            <w:r>
              <w:rPr>
                <w:rStyle w:val="SubtleReference"/>
              </w:rPr>
              <w:t>midwest paper group</w:t>
            </w:r>
            <w:r w:rsidR="00E01CDB">
              <w:rPr>
                <w:rStyle w:val="SubtleReference"/>
              </w:rPr>
              <w:t xml:space="preserve">       </w:t>
            </w:r>
            <w:r w:rsidR="004E3687">
              <w:rPr>
                <w:rStyle w:val="SubtleReference"/>
              </w:rPr>
              <w:t xml:space="preserve">               </w:t>
            </w:r>
            <w:r w:rsidR="00E01CDB">
              <w:rPr>
                <w:rStyle w:val="SubtleReference"/>
              </w:rPr>
              <w:t>todd refke   920-788-3550</w:t>
            </w:r>
          </w:p>
          <w:p w14:paraId="2980206F" w14:textId="77777777" w:rsidR="00A9435F" w:rsidRDefault="00A9435F" w:rsidP="00A9435F">
            <w:pPr>
              <w:pStyle w:val="ListParagraph"/>
              <w:numPr>
                <w:ilvl w:val="0"/>
                <w:numId w:val="15"/>
              </w:numPr>
            </w:pPr>
            <w:r>
              <w:t xml:space="preserve">Collecting and discarding garbage </w:t>
            </w:r>
          </w:p>
          <w:p w14:paraId="336912F3" w14:textId="77777777" w:rsidR="00A9435F" w:rsidRDefault="00A9435F" w:rsidP="00A9435F">
            <w:pPr>
              <w:pStyle w:val="ListParagraph"/>
              <w:numPr>
                <w:ilvl w:val="0"/>
                <w:numId w:val="15"/>
              </w:numPr>
            </w:pPr>
            <w:r>
              <w:t>Cleaning daily</w:t>
            </w:r>
          </w:p>
          <w:p w14:paraId="6108B8D6" w14:textId="77777777" w:rsidR="00A9435F" w:rsidRDefault="00A9435F" w:rsidP="00A9435F">
            <w:pPr>
              <w:pStyle w:val="ListParagraph"/>
              <w:numPr>
                <w:ilvl w:val="0"/>
                <w:numId w:val="15"/>
              </w:numPr>
            </w:pPr>
            <w:r>
              <w:t>Creating and maintaining garbage tail for pulper</w:t>
            </w:r>
          </w:p>
          <w:p w14:paraId="26A7CB4D" w14:textId="77777777" w:rsidR="00A9435F" w:rsidRDefault="00A9435F" w:rsidP="00A9435F">
            <w:pPr>
              <w:pStyle w:val="ListParagraph"/>
              <w:numPr>
                <w:ilvl w:val="0"/>
                <w:numId w:val="15"/>
              </w:numPr>
            </w:pPr>
            <w:r>
              <w:t>Quick thinking when tail breaks before pulper must shut down</w:t>
            </w:r>
          </w:p>
          <w:p w14:paraId="551BEFC3" w14:textId="43CCF5F3" w:rsidR="00A9435F" w:rsidRPr="00A9435F" w:rsidRDefault="00A9435F" w:rsidP="00A9435F">
            <w:pPr>
              <w:rPr>
                <w:b/>
              </w:rPr>
            </w:pPr>
          </w:p>
        </w:tc>
      </w:tr>
      <w:tr w:rsidR="0080286E" w:rsidRPr="00CF1A49" w14:paraId="414436AA" w14:textId="77777777" w:rsidTr="004E3687">
        <w:tc>
          <w:tcPr>
            <w:tcW w:w="9290" w:type="dxa"/>
          </w:tcPr>
          <w:p w14:paraId="67DDC10E" w14:textId="70F1E5E8" w:rsidR="0080286E" w:rsidRDefault="0080286E" w:rsidP="0080286E">
            <w:pPr>
              <w:pStyle w:val="Heading3"/>
              <w:outlineLvl w:val="2"/>
            </w:pPr>
            <w:r>
              <w:lastRenderedPageBreak/>
              <w:t xml:space="preserve"> </w:t>
            </w:r>
          </w:p>
        </w:tc>
      </w:tr>
    </w:tbl>
    <w:bookmarkStart w:id="0" w:name="_Hlk2068549" w:displacedByCustomXml="next"/>
    <w:sdt>
      <w:sdtPr>
        <w:alias w:val="Education:"/>
        <w:tag w:val="Education:"/>
        <w:id w:val="-1908763273"/>
        <w:placeholder>
          <w:docPart w:val="90BF3B7CFA7D4F7F9F12E68644D6F009"/>
        </w:placeholder>
        <w:temporary/>
        <w:showingPlcHdr/>
        <w15:appearance w15:val="hidden"/>
      </w:sdtPr>
      <w:sdtEndPr/>
      <w:sdtContent>
        <w:p w14:paraId="5B6F7C2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DEEE58C" w14:textId="77777777" w:rsidTr="00D66A52">
        <w:tc>
          <w:tcPr>
            <w:tcW w:w="9355" w:type="dxa"/>
          </w:tcPr>
          <w:p w14:paraId="1E30672A" w14:textId="5CF97C07" w:rsidR="0022750D" w:rsidRPr="004E3687" w:rsidRDefault="0022750D" w:rsidP="00DE3AC0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4E3687">
              <w:rPr>
                <w:b w:val="0"/>
              </w:rPr>
              <w:t>fox valley tech college</w:t>
            </w:r>
          </w:p>
          <w:p w14:paraId="41F283BC" w14:textId="77777777" w:rsidR="0022750D" w:rsidRPr="004E3687" w:rsidRDefault="0022750D" w:rsidP="00DE3AC0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4E3687">
              <w:rPr>
                <w:b w:val="0"/>
              </w:rPr>
              <w:t>appleton, wi</w:t>
            </w:r>
          </w:p>
          <w:p w14:paraId="0FB49619" w14:textId="3D790D37" w:rsidR="00BD1FE6" w:rsidRPr="004E3687" w:rsidRDefault="00A9435F" w:rsidP="00DE3AC0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4E3687">
              <w:rPr>
                <w:b w:val="0"/>
              </w:rPr>
              <w:t>920-735-5600</w:t>
            </w:r>
          </w:p>
        </w:tc>
      </w:tr>
      <w:bookmarkEnd w:id="0"/>
      <w:tr w:rsidR="00F61DF9" w:rsidRPr="00CF1A49" w14:paraId="314B323A" w14:textId="77777777" w:rsidTr="0022750D">
        <w:trPr>
          <w:trHeight w:val="20"/>
        </w:trPr>
        <w:tc>
          <w:tcPr>
            <w:tcW w:w="9355" w:type="dxa"/>
            <w:tcMar>
              <w:top w:w="216" w:type="dxa"/>
            </w:tcMar>
          </w:tcPr>
          <w:p w14:paraId="2AC67CF4" w14:textId="77777777" w:rsidR="004E3687" w:rsidRPr="004E3687" w:rsidRDefault="004E3687" w:rsidP="004E3687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4E3687">
              <w:rPr>
                <w:b w:val="0"/>
              </w:rPr>
              <w:t>Sturgeon bay high school</w:t>
            </w:r>
          </w:p>
          <w:p w14:paraId="1BB46865" w14:textId="77777777" w:rsidR="004E3687" w:rsidRPr="004E3687" w:rsidRDefault="004E3687" w:rsidP="004E3687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4E3687">
              <w:rPr>
                <w:b w:val="0"/>
              </w:rPr>
              <w:t>Sturgeon bay, wi</w:t>
            </w:r>
          </w:p>
          <w:p w14:paraId="7315B6AA" w14:textId="77777777" w:rsidR="004E3687" w:rsidRPr="004E3687" w:rsidRDefault="004E3687" w:rsidP="004E3687">
            <w:pPr>
              <w:pStyle w:val="Heading3"/>
              <w:contextualSpacing w:val="0"/>
              <w:outlineLvl w:val="2"/>
              <w:rPr>
                <w:b w:val="0"/>
              </w:rPr>
            </w:pPr>
            <w:r w:rsidRPr="004E3687">
              <w:rPr>
                <w:b w:val="0"/>
              </w:rPr>
              <w:t>920-746-2800</w:t>
            </w:r>
          </w:p>
          <w:p w14:paraId="70E8E2A1" w14:textId="77777777" w:rsidR="00F61DF9" w:rsidRPr="004E3687" w:rsidRDefault="00F61DF9" w:rsidP="00F61DF9"/>
        </w:tc>
      </w:tr>
      <w:tr w:rsidR="004E3687" w:rsidRPr="00CF1A49" w14:paraId="7E0AAD3A" w14:textId="77777777" w:rsidTr="0022750D">
        <w:trPr>
          <w:trHeight w:val="20"/>
        </w:trPr>
        <w:tc>
          <w:tcPr>
            <w:tcW w:w="9355" w:type="dxa"/>
            <w:tcMar>
              <w:top w:w="216" w:type="dxa"/>
            </w:tcMar>
          </w:tcPr>
          <w:p w14:paraId="4E250A58" w14:textId="77777777" w:rsidR="004E3687" w:rsidRDefault="004E3687" w:rsidP="00F61DF9"/>
        </w:tc>
      </w:tr>
    </w:tbl>
    <w:p w14:paraId="2CD298BD" w14:textId="4DAB36DD" w:rsidR="00B51D1B" w:rsidRDefault="00B51D1B" w:rsidP="006E1507"/>
    <w:p w14:paraId="1B5201ED" w14:textId="38F40E3C" w:rsidR="00EC2DF5" w:rsidRPr="00CF1A49" w:rsidRDefault="00EC2DF5" w:rsidP="00EC2DF5">
      <w:pPr>
        <w:pStyle w:val="Heading1"/>
      </w:pPr>
      <w:r>
        <w:t xml:space="preserve">References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C2DF5" w:rsidRPr="00CF1A49" w14:paraId="293FCEB1" w14:textId="77777777" w:rsidTr="00F50DC9">
        <w:tc>
          <w:tcPr>
            <w:tcW w:w="9355" w:type="dxa"/>
          </w:tcPr>
          <w:p w14:paraId="7B7D95FC" w14:textId="1CB20524" w:rsidR="00EC2DF5" w:rsidRDefault="00C12888" w:rsidP="00EC2DF5">
            <w:pPr>
              <w:pStyle w:val="Heading3"/>
              <w:tabs>
                <w:tab w:val="left" w:pos="2580"/>
              </w:tabs>
              <w:contextualSpacing w:val="0"/>
              <w:outlineLvl w:val="2"/>
            </w:pPr>
            <w:r>
              <w:t>Aubrey Immel</w:t>
            </w:r>
            <w:r w:rsidR="00EC2DF5">
              <w:t xml:space="preserve">            </w:t>
            </w:r>
            <w:r w:rsidR="00CF2542">
              <w:t>920-422-4911</w:t>
            </w:r>
            <w:r w:rsidR="00EC2DF5">
              <w:t xml:space="preserve">         </w:t>
            </w:r>
            <w:r>
              <w:t xml:space="preserve">American Shaman </w:t>
            </w:r>
            <w:r w:rsidR="00EC2DF5">
              <w:t xml:space="preserve">                      </w:t>
            </w:r>
          </w:p>
          <w:p w14:paraId="5F65DCD9" w14:textId="61D66173" w:rsidR="00EC2DF5" w:rsidRDefault="00EC2DF5" w:rsidP="00EC2DF5">
            <w:pPr>
              <w:pStyle w:val="Heading3"/>
              <w:tabs>
                <w:tab w:val="left" w:pos="2580"/>
              </w:tabs>
              <w:contextualSpacing w:val="0"/>
              <w:outlineLvl w:val="2"/>
            </w:pPr>
          </w:p>
          <w:p w14:paraId="5BB7A4F7" w14:textId="545157E5" w:rsidR="00EC2DF5" w:rsidRDefault="002F422D" w:rsidP="00EC2DF5">
            <w:pPr>
              <w:pStyle w:val="Heading3"/>
              <w:tabs>
                <w:tab w:val="left" w:pos="2580"/>
              </w:tabs>
              <w:contextualSpacing w:val="0"/>
              <w:outlineLvl w:val="2"/>
            </w:pPr>
            <w:r>
              <w:t xml:space="preserve">Nadia robinson   </w:t>
            </w:r>
            <w:r w:rsidR="00CF2542">
              <w:t xml:space="preserve">  </w:t>
            </w:r>
            <w:r>
              <w:t xml:space="preserve">   920-559-7273         </w:t>
            </w:r>
            <w:r w:rsidR="00CF2542">
              <w:t xml:space="preserve"> </w:t>
            </w:r>
            <w:r>
              <w:t>Family friend</w:t>
            </w:r>
          </w:p>
          <w:p w14:paraId="36CE07D7" w14:textId="77777777" w:rsidR="002F422D" w:rsidRDefault="002F422D" w:rsidP="00EC2DF5">
            <w:pPr>
              <w:pStyle w:val="Heading3"/>
              <w:tabs>
                <w:tab w:val="left" w:pos="2580"/>
              </w:tabs>
              <w:contextualSpacing w:val="0"/>
              <w:outlineLvl w:val="2"/>
            </w:pPr>
          </w:p>
          <w:p w14:paraId="175EC1DC" w14:textId="4FA5D371" w:rsidR="00EC2DF5" w:rsidRPr="00CF1A49" w:rsidRDefault="00D1358C" w:rsidP="00EC2DF5">
            <w:pPr>
              <w:pStyle w:val="Heading3"/>
              <w:tabs>
                <w:tab w:val="left" w:pos="2580"/>
              </w:tabs>
              <w:contextualSpacing w:val="0"/>
              <w:outlineLvl w:val="2"/>
            </w:pPr>
            <w:r>
              <w:t xml:space="preserve">cassandra evras  </w:t>
            </w:r>
            <w:r w:rsidR="00CF2542">
              <w:t xml:space="preserve"> </w:t>
            </w:r>
            <w:r>
              <w:t xml:space="preserve">  920-784-8518         Spectrum Coworker</w:t>
            </w:r>
          </w:p>
        </w:tc>
      </w:tr>
      <w:tr w:rsidR="00EC2DF5" w:rsidRPr="00CF1A49" w14:paraId="69A6EAA3" w14:textId="77777777" w:rsidTr="00F50DC9">
        <w:tc>
          <w:tcPr>
            <w:tcW w:w="9355" w:type="dxa"/>
          </w:tcPr>
          <w:p w14:paraId="7537683D" w14:textId="77777777" w:rsidR="00EC2DF5" w:rsidRDefault="00EC2DF5" w:rsidP="00EC2DF5">
            <w:pPr>
              <w:pStyle w:val="Heading3"/>
              <w:tabs>
                <w:tab w:val="left" w:pos="2580"/>
              </w:tabs>
              <w:outlineLvl w:val="2"/>
            </w:pPr>
          </w:p>
        </w:tc>
      </w:tr>
    </w:tbl>
    <w:p w14:paraId="67F0FC35" w14:textId="77777777" w:rsidR="00EC2DF5" w:rsidRPr="00EC2DF5" w:rsidRDefault="00EC2DF5" w:rsidP="00EC2DF5"/>
    <w:p w14:paraId="2B1740C5" w14:textId="77777777" w:rsidR="00EC2DF5" w:rsidRPr="006E1507" w:rsidRDefault="00EC2DF5" w:rsidP="006E1507"/>
    <w:sectPr w:rsidR="00EC2DF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85DF1" w14:textId="77777777" w:rsidR="00327593" w:rsidRDefault="00327593" w:rsidP="0068194B">
      <w:r>
        <w:separator/>
      </w:r>
    </w:p>
    <w:p w14:paraId="62B8C81B" w14:textId="77777777" w:rsidR="00327593" w:rsidRDefault="00327593"/>
    <w:p w14:paraId="65E1A0AD" w14:textId="77777777" w:rsidR="00327593" w:rsidRDefault="00327593"/>
  </w:endnote>
  <w:endnote w:type="continuationSeparator" w:id="0">
    <w:p w14:paraId="30376271" w14:textId="77777777" w:rsidR="00327593" w:rsidRDefault="00327593" w:rsidP="0068194B">
      <w:r>
        <w:continuationSeparator/>
      </w:r>
    </w:p>
    <w:p w14:paraId="57C84358" w14:textId="77777777" w:rsidR="00327593" w:rsidRDefault="00327593"/>
    <w:p w14:paraId="38CC6CF2" w14:textId="77777777" w:rsidR="00327593" w:rsidRDefault="00327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6C196" w14:textId="5D6A6D21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6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BD8CC" w14:textId="77777777" w:rsidR="00327593" w:rsidRDefault="00327593" w:rsidP="0068194B">
      <w:r>
        <w:separator/>
      </w:r>
    </w:p>
    <w:p w14:paraId="3FD8F987" w14:textId="77777777" w:rsidR="00327593" w:rsidRDefault="00327593"/>
    <w:p w14:paraId="01E98DB5" w14:textId="77777777" w:rsidR="00327593" w:rsidRDefault="00327593"/>
  </w:footnote>
  <w:footnote w:type="continuationSeparator" w:id="0">
    <w:p w14:paraId="02A2C1C0" w14:textId="77777777" w:rsidR="00327593" w:rsidRDefault="00327593" w:rsidP="0068194B">
      <w:r>
        <w:continuationSeparator/>
      </w:r>
    </w:p>
    <w:p w14:paraId="38EF8E6F" w14:textId="77777777" w:rsidR="00327593" w:rsidRDefault="00327593"/>
    <w:p w14:paraId="59380E31" w14:textId="77777777" w:rsidR="00327593" w:rsidRDefault="003275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8B5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0E926F" wp14:editId="5614954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>
          <w:pict>
            <v:line w14:anchorId="76076B0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061A65"/>
    <w:multiLevelType w:val="hybridMultilevel"/>
    <w:tmpl w:val="9314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AF03233"/>
    <w:multiLevelType w:val="hybridMultilevel"/>
    <w:tmpl w:val="FF40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80B37"/>
    <w:multiLevelType w:val="hybridMultilevel"/>
    <w:tmpl w:val="D776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91760"/>
    <w:multiLevelType w:val="hybridMultilevel"/>
    <w:tmpl w:val="F3E6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E1C6B"/>
    <w:multiLevelType w:val="hybridMultilevel"/>
    <w:tmpl w:val="CC464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0B5099"/>
    <w:multiLevelType w:val="hybridMultilevel"/>
    <w:tmpl w:val="9DFC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32931"/>
    <w:multiLevelType w:val="hybridMultilevel"/>
    <w:tmpl w:val="140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394F15"/>
    <w:multiLevelType w:val="hybridMultilevel"/>
    <w:tmpl w:val="2848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1C5D"/>
    <w:multiLevelType w:val="hybridMultilevel"/>
    <w:tmpl w:val="AF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464DE"/>
    <w:multiLevelType w:val="hybridMultilevel"/>
    <w:tmpl w:val="DC7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A2DA1"/>
    <w:multiLevelType w:val="hybridMultilevel"/>
    <w:tmpl w:val="8FC2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05B82"/>
    <w:multiLevelType w:val="hybridMultilevel"/>
    <w:tmpl w:val="94F89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03FCF"/>
    <w:multiLevelType w:val="hybridMultilevel"/>
    <w:tmpl w:val="47FA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C117C"/>
    <w:multiLevelType w:val="hybridMultilevel"/>
    <w:tmpl w:val="D700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3224F"/>
    <w:multiLevelType w:val="hybridMultilevel"/>
    <w:tmpl w:val="E4BC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36853"/>
    <w:multiLevelType w:val="hybridMultilevel"/>
    <w:tmpl w:val="F27A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6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7"/>
  </w:num>
  <w:num w:numId="15">
    <w:abstractNumId w:val="22"/>
  </w:num>
  <w:num w:numId="16">
    <w:abstractNumId w:val="12"/>
  </w:num>
  <w:num w:numId="17">
    <w:abstractNumId w:val="24"/>
  </w:num>
  <w:num w:numId="18">
    <w:abstractNumId w:val="25"/>
  </w:num>
  <w:num w:numId="19">
    <w:abstractNumId w:val="23"/>
  </w:num>
  <w:num w:numId="20">
    <w:abstractNumId w:val="18"/>
  </w:num>
  <w:num w:numId="21">
    <w:abstractNumId w:val="28"/>
  </w:num>
  <w:num w:numId="22">
    <w:abstractNumId w:val="13"/>
  </w:num>
  <w:num w:numId="23">
    <w:abstractNumId w:val="26"/>
  </w:num>
  <w:num w:numId="24">
    <w:abstractNumId w:val="15"/>
  </w:num>
  <w:num w:numId="25">
    <w:abstractNumId w:val="10"/>
  </w:num>
  <w:num w:numId="26">
    <w:abstractNumId w:val="14"/>
  </w:num>
  <w:num w:numId="27">
    <w:abstractNumId w:val="20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70"/>
    <w:rsid w:val="000001EF"/>
    <w:rsid w:val="00007322"/>
    <w:rsid w:val="00007728"/>
    <w:rsid w:val="00024584"/>
    <w:rsid w:val="00024730"/>
    <w:rsid w:val="00055E95"/>
    <w:rsid w:val="0007021F"/>
    <w:rsid w:val="000806BA"/>
    <w:rsid w:val="000A6E29"/>
    <w:rsid w:val="000B2BA5"/>
    <w:rsid w:val="000F2F8C"/>
    <w:rsid w:val="0010006E"/>
    <w:rsid w:val="001045A8"/>
    <w:rsid w:val="001051D7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639B"/>
    <w:rsid w:val="001E7E0C"/>
    <w:rsid w:val="001F0BB0"/>
    <w:rsid w:val="001F4E6D"/>
    <w:rsid w:val="001F6140"/>
    <w:rsid w:val="00203573"/>
    <w:rsid w:val="0020597D"/>
    <w:rsid w:val="00213B4C"/>
    <w:rsid w:val="002253B0"/>
    <w:rsid w:val="0022750D"/>
    <w:rsid w:val="00236D54"/>
    <w:rsid w:val="00241CB0"/>
    <w:rsid w:val="00241D8C"/>
    <w:rsid w:val="00241FDB"/>
    <w:rsid w:val="00243F8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6EAF"/>
    <w:rsid w:val="002D23C5"/>
    <w:rsid w:val="002D6137"/>
    <w:rsid w:val="002E7E61"/>
    <w:rsid w:val="002F05E5"/>
    <w:rsid w:val="002F254D"/>
    <w:rsid w:val="002F30E4"/>
    <w:rsid w:val="002F422D"/>
    <w:rsid w:val="00307140"/>
    <w:rsid w:val="00316DFF"/>
    <w:rsid w:val="00325B57"/>
    <w:rsid w:val="00327593"/>
    <w:rsid w:val="00336056"/>
    <w:rsid w:val="00353E99"/>
    <w:rsid w:val="00354395"/>
    <w:rsid w:val="003544E1"/>
    <w:rsid w:val="00366398"/>
    <w:rsid w:val="003A0632"/>
    <w:rsid w:val="003A30E5"/>
    <w:rsid w:val="003A376B"/>
    <w:rsid w:val="003A6ADF"/>
    <w:rsid w:val="003B5928"/>
    <w:rsid w:val="003D380F"/>
    <w:rsid w:val="003E160D"/>
    <w:rsid w:val="003E6164"/>
    <w:rsid w:val="003F1D5F"/>
    <w:rsid w:val="00405128"/>
    <w:rsid w:val="00406CFF"/>
    <w:rsid w:val="00416B25"/>
    <w:rsid w:val="00420592"/>
    <w:rsid w:val="004319E0"/>
    <w:rsid w:val="00437E8C"/>
    <w:rsid w:val="00440225"/>
    <w:rsid w:val="004449E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687"/>
    <w:rsid w:val="00510392"/>
    <w:rsid w:val="00513E2A"/>
    <w:rsid w:val="0056372E"/>
    <w:rsid w:val="00566A35"/>
    <w:rsid w:val="0056701E"/>
    <w:rsid w:val="005740D7"/>
    <w:rsid w:val="0058050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30D3"/>
    <w:rsid w:val="0079206B"/>
    <w:rsid w:val="00796076"/>
    <w:rsid w:val="007A6142"/>
    <w:rsid w:val="007C0566"/>
    <w:rsid w:val="007C606B"/>
    <w:rsid w:val="007D07F6"/>
    <w:rsid w:val="007E6A61"/>
    <w:rsid w:val="00801140"/>
    <w:rsid w:val="0080286E"/>
    <w:rsid w:val="00803404"/>
    <w:rsid w:val="00834955"/>
    <w:rsid w:val="00835E00"/>
    <w:rsid w:val="00855B59"/>
    <w:rsid w:val="00860461"/>
    <w:rsid w:val="0086487C"/>
    <w:rsid w:val="00870B20"/>
    <w:rsid w:val="008829F8"/>
    <w:rsid w:val="00885897"/>
    <w:rsid w:val="008A0CC7"/>
    <w:rsid w:val="008A6538"/>
    <w:rsid w:val="008C111E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997"/>
    <w:rsid w:val="009A44CE"/>
    <w:rsid w:val="009C4DFC"/>
    <w:rsid w:val="009D167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C2F"/>
    <w:rsid w:val="00A42E32"/>
    <w:rsid w:val="00A46E63"/>
    <w:rsid w:val="00A51DC5"/>
    <w:rsid w:val="00A53DE1"/>
    <w:rsid w:val="00A615E1"/>
    <w:rsid w:val="00A755E8"/>
    <w:rsid w:val="00A93A5D"/>
    <w:rsid w:val="00A9435F"/>
    <w:rsid w:val="00AB32F8"/>
    <w:rsid w:val="00AB610B"/>
    <w:rsid w:val="00AC2C5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5FCE"/>
    <w:rsid w:val="00B81760"/>
    <w:rsid w:val="00B8494C"/>
    <w:rsid w:val="00BA1546"/>
    <w:rsid w:val="00BB4E51"/>
    <w:rsid w:val="00BD1FE6"/>
    <w:rsid w:val="00BD431F"/>
    <w:rsid w:val="00BE423E"/>
    <w:rsid w:val="00BF61AC"/>
    <w:rsid w:val="00C1288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542"/>
    <w:rsid w:val="00D0630C"/>
    <w:rsid w:val="00D1358C"/>
    <w:rsid w:val="00D243A9"/>
    <w:rsid w:val="00D305E5"/>
    <w:rsid w:val="00D37CD3"/>
    <w:rsid w:val="00D403A9"/>
    <w:rsid w:val="00D4725E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AC0"/>
    <w:rsid w:val="00DE6534"/>
    <w:rsid w:val="00DF4D6C"/>
    <w:rsid w:val="00E01923"/>
    <w:rsid w:val="00E01CDB"/>
    <w:rsid w:val="00E14498"/>
    <w:rsid w:val="00E2397A"/>
    <w:rsid w:val="00E254DB"/>
    <w:rsid w:val="00E300FC"/>
    <w:rsid w:val="00E362DB"/>
    <w:rsid w:val="00E43932"/>
    <w:rsid w:val="00E5632B"/>
    <w:rsid w:val="00E70240"/>
    <w:rsid w:val="00E71E6B"/>
    <w:rsid w:val="00E81CC5"/>
    <w:rsid w:val="00E85A87"/>
    <w:rsid w:val="00E85B4A"/>
    <w:rsid w:val="00E9528E"/>
    <w:rsid w:val="00E96B99"/>
    <w:rsid w:val="00EA2EAE"/>
    <w:rsid w:val="00EA5099"/>
    <w:rsid w:val="00EC1351"/>
    <w:rsid w:val="00EC2DF5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53A4"/>
  <w15:chartTrackingRefBased/>
  <w15:docId w15:val="{D04FCC8E-D79D-42A6-B94A-C07CE186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00E00CEF064E109AEE19D2009E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76AF4-279F-4DE6-97E8-8B6F616D9F47}"/>
      </w:docPartPr>
      <w:docPartBody>
        <w:p w:rsidR="00E26CAE" w:rsidRDefault="00F215E6">
          <w:pPr>
            <w:pStyle w:val="AD00E00CEF064E109AEE19D2009E446B"/>
          </w:pPr>
          <w:r w:rsidRPr="00CF1A49">
            <w:t>Experience</w:t>
          </w:r>
        </w:p>
      </w:docPartBody>
    </w:docPart>
    <w:docPart>
      <w:docPartPr>
        <w:name w:val="90BF3B7CFA7D4F7F9F12E68644D6F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9C419-B0F5-4055-B77E-3A6E026FCC27}"/>
      </w:docPartPr>
      <w:docPartBody>
        <w:p w:rsidR="00E26CAE" w:rsidRDefault="00F215E6">
          <w:pPr>
            <w:pStyle w:val="90BF3B7CFA7D4F7F9F12E68644D6F00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5E6"/>
    <w:rsid w:val="00387A53"/>
    <w:rsid w:val="003B0AD6"/>
    <w:rsid w:val="005636C4"/>
    <w:rsid w:val="0063699B"/>
    <w:rsid w:val="006630F1"/>
    <w:rsid w:val="007C5FC4"/>
    <w:rsid w:val="008E38BA"/>
    <w:rsid w:val="00A070C2"/>
    <w:rsid w:val="00E13D02"/>
    <w:rsid w:val="00E26CAE"/>
    <w:rsid w:val="00F2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D00E00CEF064E109AEE19D2009E446B">
    <w:name w:val="AD00E00CEF064E109AEE19D2009E446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0BF3B7CFA7D4F7F9F12E68644D6F009">
    <w:name w:val="90BF3B7CFA7D4F7F9F12E68644D6F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347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</dc:creator>
  <cp:keywords/>
  <dc:description/>
  <cp:lastModifiedBy>Thomas, Carrie M.</cp:lastModifiedBy>
  <cp:revision>5</cp:revision>
  <dcterms:created xsi:type="dcterms:W3CDTF">2021-09-15T14:01:00Z</dcterms:created>
  <dcterms:modified xsi:type="dcterms:W3CDTF">2022-01-03T20:24:00Z</dcterms:modified>
  <cp:category/>
</cp:coreProperties>
</file>